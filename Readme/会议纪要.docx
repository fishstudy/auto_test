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会议纪要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要点不漏，始终如一！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 xml:space="preserve">会议目的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请在此处描述本次会议的讨论内容，达到什么样的目的。 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会议概要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5"/>
        <w:gridCol w:w="69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</w:p>
        </w:tc>
        <w:tc>
          <w:tcPr>
            <w:tcW w:w="69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与会人：</w:t>
            </w:r>
          </w:p>
        </w:tc>
        <w:tc>
          <w:tcPr>
            <w:tcW w:w="69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会议主题：</w:t>
            </w:r>
          </w:p>
        </w:tc>
        <w:tc>
          <w:tcPr>
            <w:tcW w:w="69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会议讨论过程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  <w:b/>
          <w:bCs/>
        </w:rPr>
        <w:t>会议讨论主题一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@相关人员：将发言重点填写在序号内。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......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  <w:b/>
          <w:bCs/>
        </w:rPr>
        <w:t>会议讨论主题二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@相关人员：将发言重点填写在序号内。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......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  <w:b/>
          <w:bCs/>
        </w:rPr>
        <w:t>会议讨论主题三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@相关人员：将发言重点填写在序号内。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...... 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 xml:space="preserve">会议结论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请在此处写下本次会议的讨论结果...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任务排期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7"/>
        <w:gridCol w:w="2140"/>
        <w:gridCol w:w="2061"/>
        <w:gridCol w:w="20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序号</w:t>
            </w:r>
          </w:p>
        </w:tc>
        <w:tc>
          <w:tcPr>
            <w:tcW w:w="3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任务描述</w:t>
            </w:r>
          </w:p>
        </w:tc>
        <w:tc>
          <w:tcPr>
            <w:tcW w:w="3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负责人</w:t>
            </w:r>
          </w:p>
        </w:tc>
        <w:tc>
          <w:tcPr>
            <w:tcW w:w="3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预计完成时间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3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描述任务...</w:t>
            </w:r>
          </w:p>
        </w:tc>
        <w:tc>
          <w:tcPr>
            <w:tcW w:w="3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@某某人</w:t>
            </w:r>
          </w:p>
        </w:tc>
        <w:tc>
          <w:tcPr>
            <w:tcW w:w="3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04月17日 星期六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</w:t>
            </w:r>
          </w:p>
        </w:tc>
        <w:tc>
          <w:tcPr>
            <w:tcW w:w="3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A650C7"/>
    <w:multiLevelType w:val="multilevel"/>
    <w:tmpl w:val="B0A650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D76FA1E"/>
    <w:multiLevelType w:val="multilevel"/>
    <w:tmpl w:val="DD76FA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EF9CE9C"/>
    <w:multiLevelType w:val="multilevel"/>
    <w:tmpl w:val="4EF9CE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31BFB3F"/>
    <w:multiLevelType w:val="multilevel"/>
    <w:tmpl w:val="631BFB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4538C"/>
    <w:rsid w:val="0AF815F3"/>
    <w:rsid w:val="1EA27FE7"/>
    <w:rsid w:val="4B24538C"/>
    <w:rsid w:val="6C9D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847cc89f-0785-42ad-8424-b545442a85f5\&#20250;&#35758;&#32426;&#35201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Pages>2</Pages>
  <Words>203</Words>
  <Characters>229</Characters>
  <Lines>0</Lines>
  <Paragraphs>0</Paragraphs>
  <TotalTime>1</TotalTime>
  <ScaleCrop>false</ScaleCrop>
  <LinksUpToDate>false</LinksUpToDate>
  <CharactersWithSpaces>238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2022-02-23T11:18:00Z</dcterms:created>
  <dc:creator>WPS_1645615012</dc:creator>
  <cp:lastModifiedBy>WPS_1645615012</cp:lastModifiedBy>
  <dcterms:modified xsi:type="dcterms:W3CDTF">2022-02-23T11:18:19Z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4B34F781CCD548E48B7ACBEEC6C4CEF2</vt:lpwstr>
  </property>
  <property fmtid="{D5CDD505-2E9C-101B-9397-08002B2CF9AE}" pid="4" name="KSOTemplateUUID">
    <vt:lpwstr>v1.0_mb_RuYopnlVV62qKaP5Lu3ICg==</vt:lpwstr>
  </property>
</Properties>
</file>